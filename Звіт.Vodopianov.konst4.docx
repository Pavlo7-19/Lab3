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C74A3" w14:textId="77777777" w:rsidR="00DE1C23" w:rsidRDefault="00000000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Звіт: Командна строка Windows. Batch скрипти</w:t>
      </w:r>
    </w:p>
    <w:p w14:paraId="114354CE" w14:textId="77777777" w:rsidR="00DE1C23" w:rsidRDefault="00000000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Частина 1:</w:t>
      </w:r>
    </w:p>
    <w:p w14:paraId="5F19102A" w14:textId="77777777" w:rsidR="00DE1C23" w:rsidRDefault="00000000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Виконано створення структури каталогів за допомогою команд mkdir та зроблено каталог "Скрытая папка" прихованим за допомогою команди ATTRIB. Виведена допомога з команди xcopy на екрані, а також результати спрямовані у файл copyhelp.txt у каталозі "Не скрытая папка". Застосовано команду xcopy для копіювання файлу copyhelp.txt до каталогу "Скрытая папка" з перейменуванням у copied_copyhelp.txt.</w:t>
      </w:r>
    </w:p>
    <w:p w14:paraId="5F8E1756" w14:textId="77777777" w:rsidR="00DE1C23" w:rsidRDefault="00000000">
      <w:r>
        <w:rPr>
          <w:noProof/>
        </w:rPr>
        <w:drawing>
          <wp:inline distT="0" distB="0" distL="0" distR="0" wp14:anchorId="2E0570E6" wp14:editId="21C8F4F5">
            <wp:extent cx="3572377" cy="5515743"/>
            <wp:effectExtent l="0" t="0" r="9023" b="8757"/>
            <wp:docPr id="1690299862" name="Рисунок 1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7" cy="5515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2236A6" w14:textId="77777777" w:rsidR="00DE1C23" w:rsidRDefault="00DE1C23">
      <w:pPr>
        <w:rPr>
          <w:lang w:val="de-DE"/>
        </w:rPr>
      </w:pPr>
    </w:p>
    <w:p w14:paraId="60977A89" w14:textId="77777777" w:rsidR="00DE1C23" w:rsidRDefault="00DE1C23">
      <w:pPr>
        <w:rPr>
          <w:lang w:val="de-DE"/>
        </w:rPr>
      </w:pPr>
    </w:p>
    <w:p w14:paraId="2E44B9C1" w14:textId="77777777" w:rsidR="00DE1C23" w:rsidRDefault="00DE1C23">
      <w:pPr>
        <w:rPr>
          <w:lang w:val="de-DE"/>
        </w:rPr>
      </w:pPr>
    </w:p>
    <w:p w14:paraId="1D96EEBE" w14:textId="77777777" w:rsidR="00DE1C23" w:rsidRDefault="00DE1C23">
      <w:pPr>
        <w:rPr>
          <w:lang w:val="de-DE"/>
        </w:rPr>
      </w:pPr>
    </w:p>
    <w:p w14:paraId="4251A965" w14:textId="77777777" w:rsidR="00DE1C23" w:rsidRDefault="00DE1C23">
      <w:pPr>
        <w:rPr>
          <w:lang w:val="de-DE"/>
        </w:rPr>
      </w:pPr>
    </w:p>
    <w:p w14:paraId="51DC4E46" w14:textId="77777777" w:rsidR="00DE1C23" w:rsidRDefault="00000000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Частина 2:</w:t>
      </w:r>
    </w:p>
    <w:p w14:paraId="0BB3B151" w14:textId="77777777" w:rsidR="00DE1C23" w:rsidRDefault="00000000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Використовуючи batch команди створено програму, яка виконує наступне: Підрахувати кількість підкаталогів. У вказаному каталозі</w:t>
      </w:r>
    </w:p>
    <w:p w14:paraId="07A63AC2" w14:textId="77777777" w:rsidR="00DE1C23" w:rsidRDefault="000000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виконанні частини 1 були успішно створені каталоги, захований один з них, виведена допомога та виконано копіювання файлу з перейменуванням. У частині 2 програма враховує різні сценарії виклику та надає користувачу підказки. Коди завершення програми коректно вказують на стан виконання програми.</w:t>
      </w:r>
    </w:p>
    <w:p w14:paraId="0F28DF26" w14:textId="77777777" w:rsidR="00DE1C23" w:rsidRDefault="00000000">
      <w:r>
        <w:rPr>
          <w:noProof/>
        </w:rPr>
        <w:drawing>
          <wp:inline distT="0" distB="0" distL="0" distR="0" wp14:anchorId="356A26D5" wp14:editId="44608C53">
            <wp:extent cx="5940427" cy="954405"/>
            <wp:effectExtent l="0" t="0" r="3173" b="0"/>
            <wp:docPr id="1775650298" name="Рисунок 1" descr="Изображение выглядит как текст, снимок экрана, черный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9544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E1C2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FF0F7" w14:textId="77777777" w:rsidR="00AA4D59" w:rsidRDefault="00AA4D59">
      <w:pPr>
        <w:spacing w:after="0" w:line="240" w:lineRule="auto"/>
      </w:pPr>
      <w:r>
        <w:separator/>
      </w:r>
    </w:p>
  </w:endnote>
  <w:endnote w:type="continuationSeparator" w:id="0">
    <w:p w14:paraId="14652963" w14:textId="77777777" w:rsidR="00AA4D59" w:rsidRDefault="00AA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463B6" w14:textId="77777777" w:rsidR="00AA4D59" w:rsidRDefault="00AA4D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641BC6" w14:textId="77777777" w:rsidR="00AA4D59" w:rsidRDefault="00AA4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1C23"/>
    <w:rsid w:val="0016039E"/>
    <w:rsid w:val="00AA4D59"/>
    <w:rsid w:val="00CA1F01"/>
    <w:rsid w:val="00D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36E6F"/>
  <w15:docId w15:val="{0BF81619-35F0-4779-8B82-9451E12A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20">
    <w:name w:val="Заголовок 2 Знак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30">
    <w:name w:val="Заголовок 3 Знак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40">
    <w:name w:val="Заголовок 4 Знак"/>
    <w:basedOn w:val="a0"/>
    <w:rPr>
      <w:rFonts w:eastAsia="Times New Roman" w:cs="Times New Roman"/>
      <w:i/>
      <w:iCs/>
      <w:color w:val="0F4761"/>
    </w:rPr>
  </w:style>
  <w:style w:type="character" w:customStyle="1" w:styleId="50">
    <w:name w:val="Заголовок 5 Знак"/>
    <w:basedOn w:val="a0"/>
    <w:rPr>
      <w:rFonts w:eastAsia="Times New Roman" w:cs="Times New Roman"/>
      <w:color w:val="0F4761"/>
    </w:rPr>
  </w:style>
  <w:style w:type="character" w:customStyle="1" w:styleId="60">
    <w:name w:val="Заголовок 6 Знак"/>
    <w:basedOn w:val="a0"/>
    <w:rPr>
      <w:rFonts w:eastAsia="Times New Roman" w:cs="Times New Roman"/>
      <w:i/>
      <w:iCs/>
      <w:color w:val="595959"/>
    </w:rPr>
  </w:style>
  <w:style w:type="character" w:customStyle="1" w:styleId="70">
    <w:name w:val="Заголовок 7 Знак"/>
    <w:basedOn w:val="a0"/>
    <w:rPr>
      <w:rFonts w:eastAsia="Times New Roman" w:cs="Times New Roman"/>
      <w:color w:val="595959"/>
    </w:rPr>
  </w:style>
  <w:style w:type="character" w:customStyle="1" w:styleId="80">
    <w:name w:val="Заголовок 8 Знак"/>
    <w:basedOn w:val="a0"/>
    <w:rPr>
      <w:rFonts w:eastAsia="Times New Roman" w:cs="Times New Roman"/>
      <w:i/>
      <w:iCs/>
      <w:color w:val="272727"/>
    </w:rPr>
  </w:style>
  <w:style w:type="character" w:customStyle="1" w:styleId="90">
    <w:name w:val="Заголовок 9 Знак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a4">
    <w:name w:val="Заголовок Знак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5">
    <w:name w:val="Subtitle"/>
    <w:basedOn w:val="a"/>
    <w:next w:val="a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a6">
    <w:name w:val="Подзаголовок Знак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21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paragraph" w:styleId="a7">
    <w:name w:val="List Paragraph"/>
    <w:basedOn w:val="a"/>
    <w:pPr>
      <w:ind w:left="720"/>
      <w:contextualSpacing/>
    </w:pPr>
  </w:style>
  <w:style w:type="character" w:styleId="a8">
    <w:name w:val="Intense Emphasis"/>
    <w:basedOn w:val="a0"/>
    <w:rPr>
      <w:i/>
      <w:iCs/>
      <w:color w:val="0F4761"/>
    </w:rPr>
  </w:style>
  <w:style w:type="paragraph" w:styleId="a9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a">
    <w:name w:val="Выделенная цитата Знак"/>
    <w:basedOn w:val="a0"/>
    <w:rPr>
      <w:i/>
      <w:iCs/>
      <w:color w:val="0F4761"/>
    </w:rPr>
  </w:style>
  <w:style w:type="character" w:styleId="ab">
    <w:name w:val="Intense Reference"/>
    <w:basedOn w:val="a0"/>
    <w:rPr>
      <w:b/>
      <w:bCs/>
      <w:smallCaps/>
      <w:color w:val="0F4761"/>
      <w:spacing w:val="5"/>
    </w:rPr>
  </w:style>
  <w:style w:type="paragraph" w:styleId="ac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Водоп`янов Павло Дмитрович</dc:creator>
  <dc:description/>
  <cp:lastModifiedBy>Водоп`янов Павло Дмитрович</cp:lastModifiedBy>
  <cp:revision>2</cp:revision>
  <dcterms:created xsi:type="dcterms:W3CDTF">2024-05-19T08:52:00Z</dcterms:created>
  <dcterms:modified xsi:type="dcterms:W3CDTF">2024-05-19T08:52:00Z</dcterms:modified>
</cp:coreProperties>
</file>